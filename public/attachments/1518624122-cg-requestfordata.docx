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1E0FF78" w14:textId="5E1D2482" w:rsidR="0034342C" w:rsidRPr="008F5E47" w:rsidRDefault="0034342C" w:rsidP="008F5E47">
          <w:pPr>
            <w:jc w:val="center"/>
            <w:rPr>
              <w:b/>
              <w:caps/>
              <w:noProof/>
              <w:color w:val="4B4545" w:themeColor="accent6" w:themeShade="80"/>
              <w:sz w:val="36"/>
              <w:szCs w:val="36"/>
            </w:rPr>
          </w:pPr>
          <w:r w:rsidRPr="008F5E47">
            <w:rPr>
              <w:b/>
              <w:caps/>
              <w:noProof/>
              <w:color w:val="4B4545" w:themeColor="accent6" w:themeShade="80"/>
              <w:sz w:val="36"/>
              <w:szCs w:val="36"/>
            </w:rPr>
            <w:t>Request for Recreational Lease Data</w:t>
          </w:r>
        </w:p>
        <w:p w14:paraId="695DCCDE" w14:textId="74028F2B" w:rsidR="0067009C" w:rsidRPr="008F5E47" w:rsidRDefault="008463AD" w:rsidP="009D12EA">
          <w:pPr>
            <w:pStyle w:val="Heading1"/>
            <w:rPr>
              <w:caps/>
              <w:noProof/>
              <w:color w:val="42758F"/>
              <w:sz w:val="28"/>
            </w:rPr>
          </w:pPr>
          <w:r w:rsidRPr="008F5E47">
            <w:rPr>
              <w:caps/>
              <w:noProof/>
              <w:color w:val="42758F"/>
              <w:sz w:val="28"/>
            </w:rPr>
            <w:t>Tabular Data</w:t>
          </w:r>
        </w:p>
        <w:p w14:paraId="19A9AE64" w14:textId="7C927F5E" w:rsidR="008463AD" w:rsidRPr="002B7F59" w:rsidRDefault="002B7F59" w:rsidP="006C4F1A">
          <w:pPr>
            <w:spacing w:after="0"/>
            <w:ind w:left="432"/>
            <w:rPr>
              <w:i/>
            </w:rPr>
          </w:pPr>
          <w:r>
            <w:rPr>
              <w:i/>
            </w:rPr>
            <w:t xml:space="preserve">General </w:t>
          </w:r>
          <w:r w:rsidR="00D705C5" w:rsidRPr="002B7F59">
            <w:rPr>
              <w:i/>
            </w:rPr>
            <w:t xml:space="preserve">Lease </w:t>
          </w:r>
          <w:r>
            <w:rPr>
              <w:i/>
            </w:rPr>
            <w:t>Information</w:t>
          </w:r>
        </w:p>
        <w:p w14:paraId="42E149C8" w14:textId="320AAF05" w:rsidR="00D705C5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Lease Number</w:t>
          </w:r>
        </w:p>
        <w:p w14:paraId="5EE91C78" w14:textId="67B5B250" w:rsidR="008F5E47" w:rsidRDefault="00AC2B6D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Status</w:t>
          </w:r>
          <w:bookmarkStart w:id="0" w:name="_GoBack"/>
          <w:bookmarkEnd w:id="0"/>
        </w:p>
        <w:p w14:paraId="1E975BA6" w14:textId="34DBA426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Acres</w:t>
          </w:r>
        </w:p>
        <w:p w14:paraId="69350B56" w14:textId="36471576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Per Acre Rate</w:t>
          </w:r>
        </w:p>
        <w:p w14:paraId="64EADA29" w14:textId="402E54AA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Lease Type</w:t>
          </w:r>
        </w:p>
        <w:p w14:paraId="4C72E695" w14:textId="5C6DD590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Tree Farm Name</w:t>
          </w:r>
        </w:p>
        <w:p w14:paraId="7CA6CFBF" w14:textId="0BCAE81B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Tree Farm Abbreviation</w:t>
          </w:r>
        </w:p>
        <w:p w14:paraId="02371A18" w14:textId="41B8AC49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Landowner Name</w:t>
          </w:r>
        </w:p>
        <w:p w14:paraId="64B631E7" w14:textId="258269F7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Landowner Abbreviation</w:t>
          </w:r>
        </w:p>
        <w:p w14:paraId="1727EC65" w14:textId="4598CF67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Checks Payable To Name</w:t>
          </w:r>
        </w:p>
        <w:p w14:paraId="06683C55" w14:textId="6883519E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 xml:space="preserve">Number of Campsites </w:t>
          </w:r>
        </w:p>
        <w:p w14:paraId="10DF028D" w14:textId="6AC62769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Campsite Rate</w:t>
          </w:r>
        </w:p>
        <w:p w14:paraId="4EE2E240" w14:textId="50535725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 xml:space="preserve">Number of Structures </w:t>
          </w:r>
        </w:p>
        <w:p w14:paraId="28430813" w14:textId="7638EC05" w:rsidR="008F5E47" w:rsidRDefault="008F5E47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Structure Rate</w:t>
          </w:r>
        </w:p>
        <w:p w14:paraId="00C37428" w14:textId="696DD704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County</w:t>
          </w:r>
        </w:p>
        <w:p w14:paraId="331ED426" w14:textId="421F2063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State</w:t>
          </w:r>
        </w:p>
        <w:p w14:paraId="725D9F56" w14:textId="1CACEA7B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Lease Start Date</w:t>
          </w:r>
        </w:p>
        <w:p w14:paraId="30AC3BEA" w14:textId="73F547F2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Lease End Date</w:t>
          </w:r>
        </w:p>
        <w:p w14:paraId="23D61603" w14:textId="47A1E6A4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Compartment(s)</w:t>
          </w:r>
        </w:p>
        <w:p w14:paraId="551F3DC4" w14:textId="0ABA5AD2" w:rsidR="00716FBF" w:rsidRDefault="00716FBF" w:rsidP="00AE1920">
          <w:pPr>
            <w:pStyle w:val="ListParagraph"/>
            <w:numPr>
              <w:ilvl w:val="0"/>
              <w:numId w:val="9"/>
            </w:numPr>
            <w:ind w:left="1152"/>
          </w:pPr>
          <w:r>
            <w:t>Special Condition/Restriction Text (Ex:  Bow hunting only)</w:t>
          </w:r>
        </w:p>
        <w:p w14:paraId="6B5F2721" w14:textId="67567EBA" w:rsidR="008F5E47" w:rsidRDefault="00AC2B6D" w:rsidP="008F5E47">
          <w:pPr>
            <w:pStyle w:val="ListParagraph"/>
            <w:numPr>
              <w:ilvl w:val="0"/>
              <w:numId w:val="9"/>
            </w:numPr>
            <w:ind w:left="1152"/>
          </w:pPr>
          <w:r>
            <w:t>Admin Notes</w:t>
          </w:r>
        </w:p>
        <w:p w14:paraId="2AF0A151" w14:textId="35B6479A" w:rsidR="009D12EA" w:rsidRPr="002B7F59" w:rsidRDefault="009D12EA" w:rsidP="009D12EA">
          <w:pPr>
            <w:spacing w:after="0"/>
            <w:ind w:left="432"/>
            <w:rPr>
              <w:i/>
            </w:rPr>
          </w:pPr>
          <w:r>
            <w:rPr>
              <w:i/>
            </w:rPr>
            <w:t>Compartment Info</w:t>
          </w:r>
        </w:p>
        <w:p w14:paraId="6C6961D6" w14:textId="77777777" w:rsidR="009D12EA" w:rsidRDefault="009D12EA" w:rsidP="009D12EA">
          <w:pPr>
            <w:pStyle w:val="ListParagraph"/>
            <w:numPr>
              <w:ilvl w:val="0"/>
              <w:numId w:val="9"/>
            </w:numPr>
            <w:spacing w:after="0"/>
            <w:ind w:left="1152"/>
          </w:pPr>
          <w:r>
            <w:t>Lease Number</w:t>
          </w:r>
        </w:p>
        <w:p w14:paraId="21DB3E8A" w14:textId="16CCDF50" w:rsidR="009D12EA" w:rsidRDefault="007B1144" w:rsidP="009D12EA">
          <w:pPr>
            <w:pStyle w:val="ListParagraph"/>
            <w:numPr>
              <w:ilvl w:val="0"/>
              <w:numId w:val="9"/>
            </w:numPr>
            <w:ind w:left="1152"/>
          </w:pPr>
          <w:r>
            <w:t>Compartment Number</w:t>
          </w:r>
        </w:p>
        <w:p w14:paraId="7E69752B" w14:textId="797C17AF" w:rsidR="00D705C5" w:rsidRPr="002B7F59" w:rsidRDefault="00D705C5" w:rsidP="006C4F1A">
          <w:pPr>
            <w:spacing w:after="0"/>
            <w:ind w:left="432"/>
            <w:rPr>
              <w:i/>
            </w:rPr>
          </w:pPr>
          <w:r w:rsidRPr="002B7F59">
            <w:rPr>
              <w:i/>
            </w:rPr>
            <w:t>Hunt Club Information</w:t>
          </w:r>
          <w:r w:rsidR="002B7F59">
            <w:rPr>
              <w:i/>
            </w:rPr>
            <w:t xml:space="preserve"> </w:t>
          </w:r>
        </w:p>
        <w:p w14:paraId="6676B240" w14:textId="26E38187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Lease Number</w:t>
          </w:r>
        </w:p>
        <w:p w14:paraId="3EAAA46A" w14:textId="6C0AB04A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Hunt Club Name</w:t>
          </w:r>
        </w:p>
        <w:p w14:paraId="711A067C" w14:textId="12457ADB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Club Contact First Name</w:t>
          </w:r>
        </w:p>
        <w:p w14:paraId="0E86D397" w14:textId="02EAB2B1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Club Contact Last Name</w:t>
          </w:r>
        </w:p>
        <w:p w14:paraId="00D5EEA5" w14:textId="094A19C5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Email Address</w:t>
          </w:r>
        </w:p>
        <w:p w14:paraId="7ACB5562" w14:textId="61E575CB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Mailing Address</w:t>
          </w:r>
        </w:p>
        <w:p w14:paraId="3AE4CAC8" w14:textId="2E9F1689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 xml:space="preserve">City </w:t>
          </w:r>
        </w:p>
        <w:p w14:paraId="283062FB" w14:textId="09AECDCC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State</w:t>
          </w:r>
        </w:p>
        <w:p w14:paraId="1219BFAD" w14:textId="06C7629C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Zip</w:t>
          </w:r>
        </w:p>
        <w:p w14:paraId="2A1EB8CA" w14:textId="3EE059A2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Home Phone</w:t>
          </w:r>
        </w:p>
        <w:p w14:paraId="141A6B3C" w14:textId="28037D1F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Mobile Phone</w:t>
          </w:r>
        </w:p>
        <w:p w14:paraId="28E3D6F2" w14:textId="2EC3E957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Username</w:t>
          </w:r>
        </w:p>
        <w:p w14:paraId="2CDB81C7" w14:textId="0B8306DE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Password</w:t>
          </w:r>
        </w:p>
        <w:p w14:paraId="5F27098A" w14:textId="77A5DBA8" w:rsidR="002B7F59" w:rsidRDefault="002B7F59" w:rsidP="002B7F59">
          <w:pPr>
            <w:pStyle w:val="ListParagraph"/>
            <w:ind w:left="1152"/>
          </w:pPr>
        </w:p>
        <w:p w14:paraId="66B1BE53" w14:textId="3D828F78" w:rsidR="00D705C5" w:rsidRPr="002B7F59" w:rsidRDefault="00D705C5" w:rsidP="006C4F1A">
          <w:pPr>
            <w:spacing w:after="0"/>
            <w:ind w:left="432"/>
            <w:rPr>
              <w:i/>
            </w:rPr>
          </w:pPr>
          <w:r w:rsidRPr="002B7F59">
            <w:rPr>
              <w:i/>
            </w:rPr>
            <w:lastRenderedPageBreak/>
            <w:t>Club Member Information</w:t>
          </w:r>
        </w:p>
        <w:p w14:paraId="11F167B3" w14:textId="02580AC1" w:rsidR="00D705C5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Lease Number</w:t>
          </w:r>
        </w:p>
        <w:p w14:paraId="06A1494F" w14:textId="5827D717" w:rsidR="009D12EA" w:rsidRDefault="009D12EA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Hunt Club Name</w:t>
          </w:r>
        </w:p>
        <w:p w14:paraId="2998ECF4" w14:textId="384230C2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Club Member First Name</w:t>
          </w:r>
        </w:p>
        <w:p w14:paraId="5E555366" w14:textId="3D2FD9EF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Club Member Last Name</w:t>
          </w:r>
        </w:p>
        <w:p w14:paraId="53D2A9B6" w14:textId="77777777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Email Address</w:t>
          </w:r>
        </w:p>
        <w:p w14:paraId="53C59C7C" w14:textId="77777777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Mailing Address</w:t>
          </w:r>
        </w:p>
        <w:p w14:paraId="5F111411" w14:textId="77777777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 xml:space="preserve">City </w:t>
          </w:r>
        </w:p>
        <w:p w14:paraId="2D3BB3E8" w14:textId="77777777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State</w:t>
          </w:r>
        </w:p>
        <w:p w14:paraId="66719C0D" w14:textId="77777777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Zip</w:t>
          </w:r>
        </w:p>
        <w:p w14:paraId="2F7C9795" w14:textId="77777777" w:rsidR="00D705C5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Home Phone</w:t>
          </w:r>
        </w:p>
        <w:p w14:paraId="59D00871" w14:textId="5CA0A1C4" w:rsidR="00716FBF" w:rsidRDefault="00D705C5" w:rsidP="006C4F1A">
          <w:pPr>
            <w:pStyle w:val="ListParagraph"/>
            <w:numPr>
              <w:ilvl w:val="0"/>
              <w:numId w:val="9"/>
            </w:numPr>
            <w:ind w:left="1152"/>
          </w:pPr>
          <w:r>
            <w:t>Mobile Phone</w:t>
          </w:r>
        </w:p>
        <w:p w14:paraId="196AD18B" w14:textId="77777777" w:rsidR="002B7F59" w:rsidRDefault="002B7F59" w:rsidP="002B7F59"/>
        <w:p w14:paraId="7DD620CC" w14:textId="2A93A8C6" w:rsidR="00AE1920" w:rsidRDefault="00AE1920" w:rsidP="00AE1920">
          <w:pPr>
            <w:ind w:left="720"/>
          </w:pPr>
        </w:p>
        <w:p w14:paraId="7DDE10D7" w14:textId="76BC8CA1" w:rsidR="00AE1920" w:rsidRDefault="00AE1920" w:rsidP="00E10AEB"/>
        <w:p w14:paraId="3E6BDD2A" w14:textId="77777777" w:rsidR="00FC2847" w:rsidRDefault="00FC2847" w:rsidP="00FC2847"/>
        <w:p w14:paraId="1AF9D015" w14:textId="4C94F157" w:rsidR="00434A86" w:rsidRDefault="00AC2B6D" w:rsidP="00FC2847">
          <w:pPr>
            <w:spacing w:after="0"/>
            <w:ind w:left="0"/>
          </w:pPr>
        </w:p>
      </w:sdtContent>
    </w:sdt>
    <w:p w14:paraId="714A57BF" w14:textId="4C9FB38A" w:rsidR="007B1144" w:rsidRDefault="00434A86" w:rsidP="00434A86">
      <w:pPr>
        <w:pStyle w:val="Heading1"/>
        <w:rPr>
          <w:b w:val="0"/>
          <w:noProof/>
          <w:color w:val="775F55" w:themeColor="text2"/>
          <w:sz w:val="32"/>
          <w:szCs w:val="40"/>
        </w:rPr>
      </w:pPr>
      <w:r w:rsidRPr="00434A86">
        <w:rPr>
          <w:b w:val="0"/>
          <w:smallCaps/>
          <w:noProof/>
          <w:color w:val="42758F"/>
          <w:sz w:val="28"/>
        </w:rPr>
        <w:t xml:space="preserve"> </w:t>
      </w:r>
    </w:p>
    <w:p w14:paraId="0C4D8D4D" w14:textId="77777777" w:rsidR="007B1144" w:rsidRPr="007B1144" w:rsidRDefault="007B1144" w:rsidP="007B1144"/>
    <w:p w14:paraId="26DA83C4" w14:textId="77777777" w:rsidR="007B1144" w:rsidRPr="007B1144" w:rsidRDefault="007B1144" w:rsidP="007B1144"/>
    <w:p w14:paraId="4A717DBA" w14:textId="77777777" w:rsidR="007B1144" w:rsidRPr="007B1144" w:rsidRDefault="007B1144" w:rsidP="007B1144"/>
    <w:p w14:paraId="0320EF10" w14:textId="77777777" w:rsidR="007B1144" w:rsidRPr="007B1144" w:rsidRDefault="007B1144" w:rsidP="007B1144"/>
    <w:p w14:paraId="43A4240A" w14:textId="77777777" w:rsidR="007B1144" w:rsidRPr="007B1144" w:rsidRDefault="007B1144" w:rsidP="007B1144"/>
    <w:p w14:paraId="25B786CE" w14:textId="217FEC97" w:rsidR="00052F7C" w:rsidRPr="007B1144" w:rsidRDefault="00052F7C" w:rsidP="007B1144">
      <w:pPr>
        <w:jc w:val="right"/>
      </w:pPr>
    </w:p>
    <w:sectPr w:rsidR="00052F7C" w:rsidRPr="007B1144" w:rsidSect="009D12EA">
      <w:head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2ED31" w14:textId="77777777" w:rsidR="00070C01" w:rsidRDefault="00070C01">
      <w:r>
        <w:separator/>
      </w:r>
    </w:p>
    <w:p w14:paraId="11623C08" w14:textId="77777777" w:rsidR="00070C01" w:rsidRDefault="00070C01"/>
  </w:endnote>
  <w:endnote w:type="continuationSeparator" w:id="0">
    <w:p w14:paraId="71D592F5" w14:textId="77777777" w:rsidR="00070C01" w:rsidRDefault="00070C01">
      <w:r>
        <w:continuationSeparator/>
      </w:r>
    </w:p>
    <w:p w14:paraId="2973B944" w14:textId="77777777" w:rsidR="00070C01" w:rsidRDefault="00070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F87EE" w14:textId="77777777" w:rsidR="00070C01" w:rsidRDefault="00070C01">
      <w:r>
        <w:separator/>
      </w:r>
    </w:p>
    <w:p w14:paraId="137E7A79" w14:textId="77777777" w:rsidR="00070C01" w:rsidRDefault="00070C01"/>
  </w:footnote>
  <w:footnote w:type="continuationSeparator" w:id="0">
    <w:p w14:paraId="3EFAEBBA" w14:textId="77777777" w:rsidR="00070C01" w:rsidRDefault="00070C01">
      <w:r>
        <w:continuationSeparator/>
      </w:r>
    </w:p>
    <w:p w14:paraId="3B3217CF" w14:textId="77777777" w:rsidR="00070C01" w:rsidRDefault="00070C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E43E2" w14:textId="15E9AC5B" w:rsidR="00052F7C" w:rsidRDefault="00052F7C" w:rsidP="00716FBF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D0C88"/>
    <w:multiLevelType w:val="hybridMultilevel"/>
    <w:tmpl w:val="E0DE2F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53738C0"/>
    <w:multiLevelType w:val="hybridMultilevel"/>
    <w:tmpl w:val="8498373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 w15:restartNumberingAfterBreak="0">
    <w:nsid w:val="08DA4BBF"/>
    <w:multiLevelType w:val="hybridMultilevel"/>
    <w:tmpl w:val="338003F4"/>
    <w:lvl w:ilvl="0" w:tplc="800EFB18">
      <w:start w:val="1"/>
      <w:numFmt w:val="decimal"/>
      <w:lvlText w:val="Section %1:"/>
      <w:lvlJc w:val="left"/>
      <w:pPr>
        <w:ind w:left="0" w:firstLine="0"/>
      </w:pPr>
      <w:rPr>
        <w:rFonts w:asciiTheme="minorHAnsi" w:hAnsiTheme="minorHAnsi" w:hint="default"/>
        <w:b/>
        <w:i w:val="0"/>
        <w:color w:val="000000" w:themeColor="text1"/>
        <w:sz w:val="24"/>
      </w:rPr>
    </w:lvl>
    <w:lvl w:ilvl="1" w:tplc="15547E34">
      <w:start w:val="1"/>
      <w:numFmt w:val="decimal"/>
      <w:lvlText w:val="2.%2"/>
      <w:lvlJc w:val="left"/>
      <w:pPr>
        <w:ind w:left="0" w:firstLine="0"/>
      </w:pPr>
      <w:rPr>
        <w:rFonts w:asciiTheme="minorHAnsi" w:hAnsiTheme="minorHAnsi" w:hint="default"/>
        <w:b/>
        <w:i w:val="0"/>
        <w:color w:val="000000" w:themeColor="text1"/>
        <w:spacing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85D1C"/>
    <w:multiLevelType w:val="hybridMultilevel"/>
    <w:tmpl w:val="9F1A451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B430BB1"/>
    <w:multiLevelType w:val="hybridMultilevel"/>
    <w:tmpl w:val="4A644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B5EE9"/>
    <w:multiLevelType w:val="hybridMultilevel"/>
    <w:tmpl w:val="C5FA8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E67BEC"/>
    <w:multiLevelType w:val="hybridMultilevel"/>
    <w:tmpl w:val="1550E838"/>
    <w:lvl w:ilvl="0" w:tplc="7B362300">
      <w:start w:val="1"/>
      <w:numFmt w:val="decimal"/>
      <w:lvlText w:val="Section %1"/>
      <w:lvlJc w:val="left"/>
      <w:pPr>
        <w:ind w:left="792" w:hanging="360"/>
      </w:pPr>
      <w:rPr>
        <w:rFonts w:asciiTheme="minorHAnsi" w:hAnsiTheme="minorHAnsi" w:hint="default"/>
        <w:b/>
        <w:i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F5E6B88"/>
    <w:multiLevelType w:val="hybridMultilevel"/>
    <w:tmpl w:val="207A36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E8A398F"/>
    <w:multiLevelType w:val="hybridMultilevel"/>
    <w:tmpl w:val="C8866D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7122647"/>
    <w:multiLevelType w:val="hybridMultilevel"/>
    <w:tmpl w:val="34286360"/>
    <w:lvl w:ilvl="0" w:tplc="04090019">
      <w:start w:val="1"/>
      <w:numFmt w:val="low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598B7931"/>
    <w:multiLevelType w:val="hybridMultilevel"/>
    <w:tmpl w:val="5D26EF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23846B7"/>
    <w:multiLevelType w:val="hybridMultilevel"/>
    <w:tmpl w:val="48DC74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A2429D1"/>
    <w:multiLevelType w:val="hybridMultilevel"/>
    <w:tmpl w:val="1EA4CF04"/>
    <w:lvl w:ilvl="0" w:tplc="800EFB18">
      <w:start w:val="1"/>
      <w:numFmt w:val="decimal"/>
      <w:lvlText w:val="Section %1:"/>
      <w:lvlJc w:val="left"/>
      <w:pPr>
        <w:ind w:left="0" w:firstLine="0"/>
      </w:pPr>
      <w:rPr>
        <w:rFonts w:asciiTheme="minorHAnsi" w:hAnsiTheme="minorHAnsi" w:hint="default"/>
        <w:b/>
        <w:i w:val="0"/>
        <w:color w:val="000000" w:themeColor="text1"/>
        <w:sz w:val="24"/>
      </w:rPr>
    </w:lvl>
    <w:lvl w:ilvl="1" w:tplc="48241B08">
      <w:start w:val="1"/>
      <w:numFmt w:val="decimal"/>
      <w:lvlText w:val="1.%2"/>
      <w:lvlJc w:val="left"/>
      <w:pPr>
        <w:ind w:left="0" w:firstLine="0"/>
      </w:pPr>
      <w:rPr>
        <w:rFonts w:asciiTheme="minorHAnsi" w:hAnsiTheme="minorHAnsi" w:hint="default"/>
        <w:b/>
        <w:i w:val="0"/>
        <w:color w:val="000000" w:themeColor="text1"/>
        <w:spacing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A673D"/>
    <w:multiLevelType w:val="hybridMultilevel"/>
    <w:tmpl w:val="CEBE03C2"/>
    <w:lvl w:ilvl="0" w:tplc="800EFB18">
      <w:start w:val="1"/>
      <w:numFmt w:val="decimal"/>
      <w:lvlText w:val="Section %1:"/>
      <w:lvlJc w:val="left"/>
      <w:pPr>
        <w:ind w:left="0" w:firstLine="0"/>
      </w:pPr>
      <w:rPr>
        <w:rFonts w:asciiTheme="minorHAnsi" w:hAnsiTheme="minorHAnsi" w:hint="default"/>
        <w:b/>
        <w:i w:val="0"/>
        <w:color w:val="000000" w:themeColor="text1"/>
        <w:sz w:val="24"/>
      </w:rPr>
    </w:lvl>
    <w:lvl w:ilvl="1" w:tplc="8DB8640E">
      <w:start w:val="1"/>
      <w:numFmt w:val="decimal"/>
      <w:lvlText w:val="2.%2"/>
      <w:lvlJc w:val="left"/>
      <w:pPr>
        <w:ind w:left="0" w:firstLine="0"/>
      </w:pPr>
      <w:rPr>
        <w:rFonts w:asciiTheme="minorHAnsi" w:hAnsiTheme="minorHAnsi" w:hint="default"/>
        <w:b/>
        <w:i w:val="0"/>
        <w:color w:val="000000" w:themeColor="text1"/>
        <w:spacing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4"/>
  </w:num>
  <w:num w:numId="5">
    <w:abstractNumId w:val="10"/>
  </w:num>
  <w:num w:numId="6">
    <w:abstractNumId w:val="11"/>
  </w:num>
  <w:num w:numId="7">
    <w:abstractNumId w:val="15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1"/>
  </w:num>
  <w:num w:numId="13">
    <w:abstractNumId w:val="7"/>
  </w:num>
  <w:num w:numId="14">
    <w:abstractNumId w:val="2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27"/>
    <w:rsid w:val="00052F7C"/>
    <w:rsid w:val="00070C01"/>
    <w:rsid w:val="00083E5D"/>
    <w:rsid w:val="00177CCD"/>
    <w:rsid w:val="00246486"/>
    <w:rsid w:val="002944C8"/>
    <w:rsid w:val="002B7F59"/>
    <w:rsid w:val="002C1F8F"/>
    <w:rsid w:val="0034342C"/>
    <w:rsid w:val="003443CD"/>
    <w:rsid w:val="003A728E"/>
    <w:rsid w:val="00434A86"/>
    <w:rsid w:val="00474A9F"/>
    <w:rsid w:val="004F6968"/>
    <w:rsid w:val="00530827"/>
    <w:rsid w:val="00590098"/>
    <w:rsid w:val="005A35AE"/>
    <w:rsid w:val="005D53E8"/>
    <w:rsid w:val="0067009C"/>
    <w:rsid w:val="006873A3"/>
    <w:rsid w:val="006C4F1A"/>
    <w:rsid w:val="007146FC"/>
    <w:rsid w:val="00716FBF"/>
    <w:rsid w:val="007B1144"/>
    <w:rsid w:val="00813B54"/>
    <w:rsid w:val="0082751F"/>
    <w:rsid w:val="008463AD"/>
    <w:rsid w:val="008601C3"/>
    <w:rsid w:val="008B132E"/>
    <w:rsid w:val="008F5E47"/>
    <w:rsid w:val="00997EDC"/>
    <w:rsid w:val="009D12EA"/>
    <w:rsid w:val="00A17AA3"/>
    <w:rsid w:val="00AA30C3"/>
    <w:rsid w:val="00AC2B6D"/>
    <w:rsid w:val="00AE1920"/>
    <w:rsid w:val="00AE5961"/>
    <w:rsid w:val="00C972CA"/>
    <w:rsid w:val="00D209DF"/>
    <w:rsid w:val="00D705C5"/>
    <w:rsid w:val="00D9267D"/>
    <w:rsid w:val="00E10AEB"/>
    <w:rsid w:val="00E45696"/>
    <w:rsid w:val="00F3175A"/>
    <w:rsid w:val="00FC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69910DB5"/>
  <w15:chartTrackingRefBased/>
  <w15:docId w15:val="{0A2FA81B-51F5-420F-ACDC-127379C3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90098"/>
    <w:pPr>
      <w:keepNext/>
      <w:keepLines/>
      <w:spacing w:after="40"/>
      <w:ind w:left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9009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90098"/>
    <w:pPr>
      <w:keepNext/>
      <w:keepLines/>
      <w:spacing w:before="12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90098"/>
    <w:rPr>
      <w:rFonts w:asciiTheme="majorHAnsi" w:eastAsiaTheme="majorEastAsia" w:hAnsiTheme="majorHAnsi" w:cstheme="majorBidi"/>
      <w:b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90098"/>
    <w:rPr>
      <w:rFonts w:asciiTheme="majorHAnsi" w:eastAsiaTheme="majorEastAsia" w:hAnsiTheme="majorHAnsi" w:cstheme="majorBidi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90098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3A728E"/>
    <w:pPr>
      <w:ind w:left="720"/>
      <w:contextualSpacing/>
    </w:pPr>
  </w:style>
  <w:style w:type="paragraph" w:styleId="Revision">
    <w:name w:val="Revision"/>
    <w:hidden/>
    <w:uiPriority w:val="99"/>
    <w:semiHidden/>
    <w:rsid w:val="008601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2847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28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eline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1B492-4083-488B-8974-9FA8167E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25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Diamond Management CompaNY | RLMS</vt:lpstr>
    </vt:vector>
  </TitlesOfParts>
  <Company>Orbis, INc.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Diamond Management CompaNY | RLMS</dc:title>
  <dc:subject>Request for Recreational Lease Data</dc:subject>
  <dc:creator>Onnie Kiland</dc:creator>
  <cp:keywords/>
  <cp:lastModifiedBy>Brian Gowin</cp:lastModifiedBy>
  <cp:revision>3</cp:revision>
  <dcterms:created xsi:type="dcterms:W3CDTF">2018-02-13T15:34:00Z</dcterms:created>
  <dcterms:modified xsi:type="dcterms:W3CDTF">2018-02-13T16:00:00Z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